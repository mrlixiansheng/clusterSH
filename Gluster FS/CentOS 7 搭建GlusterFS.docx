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</w:rPr>
      </w:pPr>
      <w:r>
        <w:rPr>
          <w:rFonts w:hint="eastAsia"/>
        </w:rPr>
        <w:t>CentOS 7 搭建GlusterFS</w:t>
      </w:r>
    </w:p>
    <w:p/>
    <w:p/>
    <w:p/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numPr>
                <w:ilvl w:val="0"/>
                <w:numId w:val="1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</w:rPr>
              <w:t>实验需求：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4台机器安装GlusterFS组成一个集群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客户端把docker registry存储到文件系统里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4个节点的硬盘空间不整合成一个硬盘空间，</w:t>
            </w:r>
          </w:p>
          <w:p>
            <w:pPr>
              <w:ind w:firstLine="630" w:firstLineChars="300"/>
              <w:rPr>
                <w:rFonts w:hint="eastAsia"/>
              </w:rPr>
            </w:pPr>
            <w:r>
              <w:rPr>
                <w:rFonts w:hint="eastAsia"/>
              </w:rPr>
              <w:t>要求每个节点都存储一份，保证数据安全</w:t>
            </w:r>
          </w:p>
          <w:p>
            <w:pPr>
              <w:numPr>
                <w:ilvl w:val="0"/>
                <w:numId w:val="1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</w:rPr>
              <w:t>环境规划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server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node1:192.168.0.165  主机名:glusterfs1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node2:192.168.0.157  主机名:glusterfs2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node3:192.168.0.166  主机名:glusterfs3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node4:192.168.0.150  主机名:glusterfs4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client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192.168.0.164      主机名:master3</w:t>
            </w:r>
          </w:p>
          <w:p>
            <w:pPr>
              <w:rPr>
                <w:rFonts w:hint="eastAsia"/>
              </w:rPr>
            </w:pPr>
          </w:p>
          <w:p>
            <w:pPr>
              <w:numPr>
                <w:ilvl w:val="0"/>
                <w:numId w:val="1"/>
              </w:numPr>
              <w:ind w:left="0" w:leftChars="0" w:firstLine="400" w:firstLineChars="0"/>
              <w:rPr>
                <w:rFonts w:hint="eastAsia"/>
              </w:rPr>
            </w:pPr>
            <w:r>
              <w:rPr>
                <w:rFonts w:hint="eastAsia"/>
              </w:rPr>
              <w:t>实验前准备</w:t>
            </w:r>
          </w:p>
          <w:p>
            <w:pPr>
              <w:rPr>
                <w:rFonts w:hint="eastAsia"/>
              </w:rPr>
            </w:pP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所有主机关闭防火墙，SElinux</w:t>
            </w:r>
            <w:bookmarkStart w:id="0" w:name="_GoBack"/>
            <w:bookmarkEnd w:id="0"/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修改hosts文件，能够互相解析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sed -i 's#SELINUX=enforcing#SELINUX=disabled#g' /etc/sysconfig/selinux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192.168.0.165  glusterfs1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192.168.0.157  glusterfs2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192.168.0.166  glusterfs3</w:t>
            </w:r>
          </w:p>
          <w:p>
            <w:pPr>
              <w:ind w:firstLine="840" w:firstLineChars="400"/>
              <w:rPr>
                <w:rFonts w:hint="eastAsia"/>
              </w:rPr>
            </w:pPr>
            <w:r>
              <w:rPr>
                <w:rFonts w:hint="eastAsia"/>
              </w:rPr>
              <w:t>192.168.0.150  glusterfs4</w:t>
            </w:r>
          </w:p>
          <w:p>
            <w:pPr>
              <w:ind w:firstLine="840" w:firstLineChars="400"/>
              <w:rPr>
                <w:vertAlign w:val="baseline"/>
              </w:rPr>
            </w:pPr>
            <w:r>
              <w:rPr>
                <w:rFonts w:hint="eastAsia"/>
              </w:rPr>
              <w:t>192.168.0.164  master3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840" w:firstLineChars="400"/>
              <w:rPr>
                <w:rFonts w:hint="eastAsia"/>
              </w:rPr>
            </w:pPr>
          </w:p>
        </w:tc>
      </w:tr>
    </w:tbl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jc w:val="center"/>
        <w:rPr>
          <w:rFonts w:hint="eastAsia"/>
        </w:rPr>
      </w:pPr>
      <w:r>
        <w:rPr>
          <w:rFonts w:hint="eastAsia"/>
        </w:rPr>
        <w:t>服务端安装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在glusterfs {1-4}节点上安装GlusrerFS软件包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wget -P /etc/yum.repos.d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yum install -y glusterfs glusterfs-server glusterfs-fuse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service  gluterd start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chkconfig gluterd on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在glusterfs1节点上配置整个GlusterFS集群，把各个节点加入到集群</w:t>
      </w:r>
    </w:p>
    <w:p>
      <w:pPr>
        <w:rPr>
          <w:rFonts w:hint="eastAsia"/>
        </w:rPr>
      </w:pPr>
      <w:r>
        <w:rPr>
          <w:rFonts w:hint="eastAsia"/>
        </w:rPr>
        <w:t>[root@glusterfs1 ~]# gluster peer probe glusterfs1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peer probe： success： on localhost not needed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[root@glusterfs1 ~]# gluster peer probe glusterfs2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peer probe： success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[root@glusterfs1 ~]# gluster peer probe glusterfs2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 peer probe： success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[root@glusterfs1 ~]# gluster peer probe glusterfs2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　1 peer probe： success</w:t>
      </w:r>
    </w:p>
    <w:p>
      <w:pPr>
        <w:rPr>
          <w:rFonts w:hint="eastAsia"/>
        </w:rPr>
      </w:pPr>
      <w:r>
        <w:rPr>
          <w:rFonts w:hint="eastAsia"/>
        </w:rPr>
        <w:t>查看节点状态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gluster peer status</w:t>
      </w:r>
    </w:p>
    <w:p>
      <w:pPr>
        <w:rPr>
          <w:rFonts w:hint="eastAsia"/>
        </w:rPr>
      </w:pPr>
      <w:r>
        <w:rPr>
          <w:rFonts w:hint="eastAsia"/>
        </w:rPr>
        <w:t>4.在glusterfs{1-4}上创建数据存储目录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# mkdir -p  /usr/local/share/models</w:t>
      </w:r>
    </w:p>
    <w:p>
      <w:pPr>
        <w:rPr>
          <w:rFonts w:hint="eastAsia"/>
        </w:rPr>
      </w:pPr>
      <w:r>
        <w:rPr>
          <w:rFonts w:hint="eastAsia"/>
        </w:rPr>
        <w:t>5.在glusterfs1上创建GlusterFS磁盘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注意：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加上replica 4就是4个节点中，每个节点都要把数据存储一次，就是一个数据存储4份，每个节点一份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如果不加replica 4，就是4个节点的磁盘空间整合成一个硬盘，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[root@glusterfs1 ~]#gluster volume create models replica 4 glusterfs1:/usr/local/share/models glusterfs2:/usr/local/share/models glusterfs3:/usr/local/share/models glusterfs4:/usr/local/share/models force</w:t>
      </w:r>
    </w:p>
    <w:p>
      <w:pPr>
        <w:rPr>
          <w:rFonts w:hint="eastAsia"/>
        </w:rPr>
      </w:pP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1 volume create： models： success： please start the volume to access data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t>[root@glusterfs1 ~]# gluster volume start models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[root@master3 ~]# wget -P /etc/yum.repos.d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[root@master3 ~]# yum install -y glusterfs glusterfs-fuse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[root@master3 ~]# mkdir -p /mnt/models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[root@master3 ~]# mount -t glusterfs -o ro glusterfs1:models /mnt/models/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2.查看效果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[root@master3 ~]# df -h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Filesystem        Size  Used Avail Use% Mounted on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/dev/vda3          289G  5.6G  284G  2% /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devtmpfs          3.9G    0  3.9G  0% /dev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tmpfs              3.9G  80K  3.9G  1% /dev/shm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tmpfs              3.9G  169M  3.7G  5% /run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tmpfs              3.9G    0  3.9G  0% /sys/fs/cgroup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/dev/vda1        1014M  128M  887M  13% /boot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glusterfs1:models  189G  3.5G  186G  2% /mnt/mo</w:t>
      </w:r>
    </w:p>
    <w:p>
      <w:pPr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jc w:val="center"/>
        <w:rPr>
          <w:rFonts w:hint="default"/>
        </w:rPr>
      </w:pPr>
      <w:r>
        <w:rPr>
          <w:rFonts w:hint="default"/>
        </w:rPr>
        <w:t>其他操作命令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</w:pP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eastAsia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删除GlusterFS磁盘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stop  models  先停止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delete models  再删除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卸载GlusterFS磁盘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gluster peer detach glusterfs4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ACL访问控制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gluster volume set models auth.allow 10.60.1.*,10.70.1.*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添加GlusterFS节点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peer probe sc2-log5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peer probe sc2-log6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add-brick models sc2-log5:/data/gluster sc2-log6:/data/gluster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迁移GlusterFS数据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remove-brick models sc2-log1:/usr/local/share/models sc2-log5:/usr/local/share/models start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remove-brick models sc2-log1:/usr/local/share/models sc2-log5:/usr/local/share/models status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remove-brick models sc2-log1:/usr/local/share/models sc2-log5:/usr/local/share/models commit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修复GlusterFS数据(在节点1宕机的情况下)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replace-brick models sc2-log1:/usr/local/share/models sc2-log5:/usr/local/share/models commit -force</w:t>
      </w:r>
    </w:p>
    <w:p>
      <w:pPr>
        <w:pStyle w:val="6"/>
        <w:keepNext w:val="0"/>
        <w:keepLines w:val="0"/>
        <w:widowControl/>
        <w:suppressLineNumbers w:val="0"/>
        <w:shd w:val="clear" w:fill="FAFAFC"/>
        <w:spacing w:line="336" w:lineRule="atLeast"/>
        <w:ind w:left="0" w:firstLine="0"/>
        <w:jc w:val="both"/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b w:val="0"/>
          <w:i w:val="0"/>
          <w:caps w:val="0"/>
          <w:color w:val="333333"/>
          <w:spacing w:val="0"/>
          <w:sz w:val="21"/>
          <w:szCs w:val="21"/>
          <w:shd w:val="clear" w:fill="FAFAFC"/>
        </w:rPr>
        <w:t># gluster volume heal models full</w:t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92FDED"/>
    <w:multiLevelType w:val="singleLevel"/>
    <w:tmpl w:val="5992FDED"/>
    <w:lvl w:ilvl="0" w:tentative="0">
      <w:start w:val="1"/>
      <w:numFmt w:val="decimalEnclosedCircleChinese"/>
      <w:suff w:val="nothing"/>
      <w:lvlText w:val="%1　"/>
      <w:lvlJc w:val="left"/>
      <w:pPr>
        <w:ind w:left="0" w:leftChars="0" w:firstLine="400" w:firstLineChars="0"/>
      </w:pPr>
      <w:rPr>
        <w:rFonts w:hint="eastAsia"/>
      </w:rPr>
    </w:lvl>
  </w:abstractNum>
  <w:abstractNum w:abstractNumId="1">
    <w:nsid w:val="5993046B"/>
    <w:multiLevelType w:val="singleLevel"/>
    <w:tmpl w:val="5993046B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FA562C"/>
    <w:rsid w:val="280E74B9"/>
    <w:rsid w:val="54687FF2"/>
    <w:rsid w:val="59346AA8"/>
    <w:rsid w:val="754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10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FollowedHyperlink"/>
    <w:basedOn w:val="7"/>
    <w:uiPriority w:val="0"/>
    <w:rPr>
      <w:color w:val="800080"/>
      <w:u w:val="single"/>
    </w:rPr>
  </w:style>
  <w:style w:type="character" w:styleId="9">
    <w:name w:val="Hyperlink"/>
    <w:basedOn w:val="7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2">
    <w:name w:val="No Spacing"/>
    <w:link w:val="13"/>
    <w:uiPriority w:val="0"/>
    <w:rPr>
      <w:rFonts w:hint="default" w:ascii="Times New Roman" w:hAnsi="Times New Roman" w:eastAsia="宋体" w:cs="Times New Roman"/>
      <w:sz w:val="22"/>
    </w:rPr>
  </w:style>
  <w:style w:type="character" w:customStyle="1" w:styleId="13">
    <w:name w:val="无间隔 Char"/>
    <w:basedOn w:val="7"/>
    <w:link w:val="12"/>
    <w:qFormat/>
    <w:uiPriority w:val="0"/>
    <w:rPr>
      <w:rFonts w:hint="default" w:ascii="Times New Roman" w:hAnsi="Times New Roman" w:eastAsia="宋体"/>
      <w:sz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l\source\linux\shell\uf\Gluster%20FS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1----环境规划"/>
    </customSectPr>
    <customSectPr>
      <sectNamePr val="服务端安装---1.在glusterfs {1-4}节点上安装GlusrerFS软件包"/>
    </customSectPr>
    <customSectPr>
      <sectNamePr val="在glusterfs1节点上配置整个GlusterFS集群，把各个节点加入到集群"/>
    </customSectPr>
    <customSectPr>
      <sectNamePr val="查看节点状态"/>
    </customSectPr>
    <customSectPr>
      <sectNamePr val="4.在glusterfs{1-4}上创建数据存储目录"/>
    </customSectPr>
    <customSectPr>
      <sectNamePr val="5.在glusterfs1上创建GlusterFS磁盘"/>
    </customSectPr>
    <customSectPr>
      <sectNamePr val="6.启动"/>
    </customSectPr>
    <customSectPr>
      <sectNamePr val="客户端"/>
    </customSectPr>
    <customSectPr>
      <sectNamePr val="1.部署GlusterFS客户端并mount GlusterFS文件系统"/>
    </customSectPr>
    <customSectPr>
      <sectNamePr val="2.查看效果"/>
    </customSectPr>
    <customSectPr>
      <sectNamePr val="其他操作命令"/>
    </customSectPr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Administrator.PC2</dc:creator>
  <cp:lastModifiedBy>Administrator</cp:lastModifiedBy>
  <dcterms:modified xsi:type="dcterms:W3CDTF">2017-08-15T16:24:55Z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